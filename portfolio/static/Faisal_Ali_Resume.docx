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4196C6" w14:textId="5D5BC488" w:rsidR="002E3B1B" w:rsidRDefault="00715548" w:rsidP="002E3B1B">
      <w:pPr>
        <w:pStyle w:val="Title"/>
        <w:jc w:val="center"/>
      </w:pPr>
      <w:r w:rsidRPr="00A87134">
        <w:t>Faisal Ali</w:t>
      </w:r>
    </w:p>
    <w:p w14:paraId="38AF6389" w14:textId="1C925131" w:rsidR="00715548" w:rsidRPr="002E3B1B" w:rsidRDefault="00715548" w:rsidP="002E3B1B">
      <w:pPr>
        <w:pStyle w:val="Title"/>
        <w:jc w:val="center"/>
      </w:pPr>
      <w:r w:rsidRPr="00A87134">
        <w:rPr>
          <w:sz w:val="22"/>
        </w:rPr>
        <w:t xml:space="preserve">Gurugram </w:t>
      </w:r>
      <w:sdt>
        <w:sdtPr>
          <w:rPr>
            <w:sz w:val="22"/>
          </w:rPr>
          <w:alias w:val="Divider dot:"/>
          <w:tag w:val="Divider dot:"/>
          <w:id w:val="-1459182552"/>
          <w:placeholder>
            <w:docPart w:val="39FEE2AAD179428A9E2AC8BF083212DE"/>
          </w:placeholder>
          <w:temporary/>
          <w:showingPlcHdr/>
          <w15:appearance w15:val="hidden"/>
        </w:sdtPr>
        <w:sdtEndPr/>
        <w:sdtContent>
          <w:r w:rsidRPr="00A87134">
            <w:rPr>
              <w:sz w:val="22"/>
            </w:rPr>
            <w:t>·</w:t>
          </w:r>
        </w:sdtContent>
      </w:sdt>
      <w:r w:rsidRPr="00A87134">
        <w:rPr>
          <w:sz w:val="22"/>
        </w:rPr>
        <w:t xml:space="preserve"> +917042360589</w:t>
      </w:r>
    </w:p>
    <w:p w14:paraId="3B8A45A7" w14:textId="2D3260C7" w:rsidR="00141A4C" w:rsidRDefault="00B25F8E" w:rsidP="00715548">
      <w:pPr>
        <w:jc w:val="center"/>
      </w:pPr>
      <w:hyperlink r:id="rId8" w:history="1">
        <w:r w:rsidR="00E939AF" w:rsidRPr="00000A27">
          <w:rPr>
            <w:rStyle w:val="Hyperlink"/>
          </w:rPr>
          <w:t>fzl.ali33@gmail.com</w:t>
        </w:r>
      </w:hyperlink>
      <w:r w:rsidR="00715548">
        <w:t xml:space="preserve"> | </w:t>
      </w:r>
      <w:hyperlink r:id="rId9" w:history="1">
        <w:r w:rsidR="00715548" w:rsidRPr="00715548">
          <w:rPr>
            <w:rStyle w:val="Hyperlink"/>
          </w:rPr>
          <w:t>linkedin.com/in/fa1zali</w:t>
        </w:r>
      </w:hyperlink>
      <w:r w:rsidR="00715548">
        <w:t xml:space="preserve"> | </w:t>
      </w:r>
      <w:hyperlink r:id="rId10" w:history="1">
        <w:r w:rsidR="00715548" w:rsidRPr="00106EA2">
          <w:rPr>
            <w:rStyle w:val="Hyperlink"/>
          </w:rPr>
          <w:t>github.com/Fa1sal-ali</w:t>
        </w:r>
      </w:hyperlink>
    </w:p>
    <w:p w14:paraId="429EEB10" w14:textId="77777777" w:rsidR="006270A9" w:rsidRPr="00A87134" w:rsidRDefault="00715548" w:rsidP="00B76354">
      <w:pPr>
        <w:pStyle w:val="Heading1"/>
        <w:rPr>
          <w:kern w:val="28"/>
          <w:szCs w:val="22"/>
        </w:rPr>
      </w:pPr>
      <w:r w:rsidRPr="00A87134">
        <w:rPr>
          <w:kern w:val="28"/>
          <w:szCs w:val="22"/>
        </w:rPr>
        <w:t>Skills</w:t>
      </w:r>
    </w:p>
    <w:p w14:paraId="2F5B582A" w14:textId="77777777" w:rsidR="0062199F" w:rsidRDefault="0062199F" w:rsidP="007C179B">
      <w:pPr>
        <w:pStyle w:val="ListBullet"/>
        <w:sectPr w:rsidR="0062199F" w:rsidSect="001F18B0">
          <w:footerReference w:type="default" r:id="rId11"/>
          <w:pgSz w:w="11906" w:h="16838" w:code="9"/>
          <w:pgMar w:top="720" w:right="720" w:bottom="720" w:left="720" w:header="720" w:footer="720" w:gutter="0"/>
          <w:pgNumType w:start="1"/>
          <w:cols w:space="720"/>
          <w:titlePg/>
          <w:docGrid w:linePitch="360"/>
        </w:sectPr>
      </w:pPr>
    </w:p>
    <w:p w14:paraId="65ACA505" w14:textId="25E11FE6" w:rsidR="006270A9" w:rsidRDefault="00C35817" w:rsidP="007C179B">
      <w:pPr>
        <w:pStyle w:val="ListBullet"/>
      </w:pPr>
      <w:r>
        <w:lastRenderedPageBreak/>
        <w:t>Language</w:t>
      </w:r>
      <w:r w:rsidR="00625112">
        <w:t>s</w:t>
      </w:r>
      <w:r>
        <w:t>: Python</w:t>
      </w:r>
    </w:p>
    <w:p w14:paraId="7C94F69B" w14:textId="198738BB" w:rsidR="0062199F" w:rsidRDefault="00C35817" w:rsidP="00625112">
      <w:pPr>
        <w:pStyle w:val="ListBullet"/>
      </w:pPr>
      <w:r>
        <w:t>Database: PostgreSQL</w:t>
      </w:r>
    </w:p>
    <w:p w14:paraId="029FC1F6" w14:textId="77777777" w:rsidR="00B32B71" w:rsidRDefault="00E939AF" w:rsidP="00B32B71">
      <w:pPr>
        <w:pStyle w:val="ListBullet"/>
        <w:spacing w:line="276" w:lineRule="auto"/>
      </w:pPr>
      <w:r>
        <w:t>Version Control: Git</w:t>
      </w:r>
    </w:p>
    <w:p w14:paraId="3D248C86" w14:textId="41BBCB53" w:rsidR="00E939AF" w:rsidRDefault="00E939AF" w:rsidP="00B32B71">
      <w:pPr>
        <w:pStyle w:val="ListBullet"/>
        <w:spacing w:line="276" w:lineRule="auto"/>
      </w:pPr>
      <w:r>
        <w:t>API: REST</w:t>
      </w:r>
    </w:p>
    <w:p w14:paraId="5C74192D" w14:textId="223D4529" w:rsidR="006E7EF5" w:rsidRDefault="006E7EF5" w:rsidP="00B32B71">
      <w:pPr>
        <w:pStyle w:val="ListBullet"/>
        <w:spacing w:line="276" w:lineRule="auto"/>
      </w:pPr>
      <w:r>
        <w:t>IP Network</w:t>
      </w:r>
    </w:p>
    <w:p w14:paraId="4F3980A2" w14:textId="2C267DA4" w:rsidR="00E939AF" w:rsidRDefault="00625112" w:rsidP="00E939AF">
      <w:pPr>
        <w:pStyle w:val="ListBullet"/>
      </w:pPr>
      <w:r>
        <w:lastRenderedPageBreak/>
        <w:t>Libraries</w:t>
      </w:r>
      <w:r w:rsidR="0062199F">
        <w:t xml:space="preserve">: </w:t>
      </w:r>
      <w:r w:rsidR="00E939AF">
        <w:t xml:space="preserve">Paramiko, Netmiko, ipaddress, </w:t>
      </w:r>
      <w:r w:rsidR="00B52708">
        <w:t>O</w:t>
      </w:r>
      <w:r w:rsidR="00E939AF">
        <w:t xml:space="preserve">penpyxl, </w:t>
      </w:r>
      <w:r w:rsidR="00711331">
        <w:t xml:space="preserve">WxPython, </w:t>
      </w:r>
      <w:r w:rsidR="0062199F">
        <w:t>NumPy, Pandas, Matplotlib, Seaborn</w:t>
      </w:r>
    </w:p>
    <w:p w14:paraId="0DFCA7B9" w14:textId="23C9CCA1" w:rsidR="00E939AF" w:rsidRPr="00E939AF" w:rsidRDefault="00E939AF" w:rsidP="00E939AF">
      <w:pPr>
        <w:pStyle w:val="ListBullet"/>
        <w:sectPr w:rsidR="00E939AF" w:rsidRPr="00E939AF" w:rsidSect="0062199F">
          <w:type w:val="continuous"/>
          <w:pgSz w:w="11906" w:h="16838" w:code="9"/>
          <w:pgMar w:top="720" w:right="720" w:bottom="720" w:left="720" w:header="720" w:footer="720" w:gutter="0"/>
          <w:pgNumType w:start="1"/>
          <w:cols w:num="2" w:space="720"/>
          <w:titlePg/>
          <w:docGrid w:linePitch="360"/>
        </w:sectPr>
      </w:pPr>
      <w:r>
        <w:t>Others: Jupyter Notebook, Microsoft Visual Code Studio, PyCharm IDE</w:t>
      </w:r>
    </w:p>
    <w:p w14:paraId="5E7A6E18" w14:textId="278E8FC1" w:rsidR="00C35817" w:rsidRPr="00A87134" w:rsidRDefault="00C35817" w:rsidP="00B76354">
      <w:pPr>
        <w:pStyle w:val="Heading1"/>
        <w:rPr>
          <w:kern w:val="28"/>
          <w:szCs w:val="22"/>
        </w:rPr>
      </w:pPr>
      <w:r w:rsidRPr="00A87134">
        <w:rPr>
          <w:kern w:val="28"/>
          <w:szCs w:val="22"/>
        </w:rPr>
        <w:lastRenderedPageBreak/>
        <w:t>Projects</w:t>
      </w:r>
    </w:p>
    <w:p w14:paraId="587E7B4B" w14:textId="3320D3F4" w:rsidR="00905389" w:rsidRDefault="00B05F32" w:rsidP="00905389">
      <w:pPr>
        <w:rPr>
          <w:rStyle w:val="Hyperlink"/>
        </w:rPr>
      </w:pPr>
      <w:r>
        <w:rPr>
          <w:b/>
        </w:rPr>
        <w:t>Protocol Converter</w:t>
      </w:r>
      <w:r w:rsidR="00905389" w:rsidRPr="00DD2F15">
        <w:t xml:space="preserve"> (</w:t>
      </w:r>
      <w:r>
        <w:t>May, 2020 - Ongoing</w:t>
      </w:r>
      <w:r w:rsidR="00905389" w:rsidRPr="00DD2F15">
        <w:t>)</w:t>
      </w:r>
      <w:r w:rsidR="00905389">
        <w:t xml:space="preserve"> </w:t>
      </w:r>
      <w:r>
        <w:t xml:space="preserve">- </w:t>
      </w:r>
      <w:hyperlink r:id="rId12" w:history="1">
        <w:r w:rsidR="002D5262">
          <w:rPr>
            <w:rStyle w:val="Hyperlink"/>
          </w:rPr>
          <w:t>github.com/Fa1sal-ali/protocol_converter</w:t>
        </w:r>
      </w:hyperlink>
    </w:p>
    <w:p w14:paraId="286BFF40" w14:textId="44416D1E" w:rsidR="00905389" w:rsidRDefault="00B05F32" w:rsidP="00B05F32">
      <w:pPr>
        <w:pStyle w:val="ListBullet"/>
      </w:pPr>
      <w:r>
        <w:t xml:space="preserve">In this project we </w:t>
      </w:r>
      <w:r w:rsidR="0042186A">
        <w:t>will be</w:t>
      </w:r>
      <w:r>
        <w:t xml:space="preserve"> converting the</w:t>
      </w:r>
      <w:r w:rsidR="00D16830">
        <w:t xml:space="preserve"> routing</w:t>
      </w:r>
      <w:r>
        <w:t xml:space="preserve"> protocol from Static to BGP for PE &amp; CPE routers for MPLS and Internet links.</w:t>
      </w:r>
    </w:p>
    <w:p w14:paraId="15E9615F" w14:textId="77777777" w:rsidR="009D3AB6" w:rsidRDefault="009D3AB6" w:rsidP="009D3AB6">
      <w:pPr>
        <w:rPr>
          <w:rStyle w:val="Hyperlink"/>
        </w:rPr>
      </w:pPr>
      <w:r>
        <w:rPr>
          <w:b/>
        </w:rPr>
        <w:t xml:space="preserve">SNMP Tester </w:t>
      </w:r>
      <w:r w:rsidRPr="00DD2F15">
        <w:t>(</w:t>
      </w:r>
      <w:r>
        <w:t>Mar - Apr</w:t>
      </w:r>
      <w:r w:rsidRPr="00DD2F15">
        <w:t>, 20</w:t>
      </w:r>
      <w:r>
        <w:t>20</w:t>
      </w:r>
      <w:r w:rsidRPr="00DD2F15">
        <w:t>)</w:t>
      </w:r>
      <w:r>
        <w:t xml:space="preserve"> -</w:t>
      </w:r>
      <w:r>
        <w:rPr>
          <w:b/>
        </w:rPr>
        <w:t xml:space="preserve"> </w:t>
      </w:r>
      <w:hyperlink r:id="rId13" w:history="1">
        <w:r>
          <w:rPr>
            <w:rStyle w:val="Hyperlink"/>
          </w:rPr>
          <w:t>github.com/Fa1sal-ali/snmp_tester</w:t>
        </w:r>
      </w:hyperlink>
    </w:p>
    <w:p w14:paraId="27702FE0" w14:textId="3BF77186" w:rsidR="009D3AB6" w:rsidRPr="000F6F75" w:rsidRDefault="009D3AB6" w:rsidP="009D3AB6">
      <w:pPr>
        <w:pStyle w:val="ListBullet"/>
      </w:pPr>
      <w:r w:rsidRPr="00067BDA">
        <w:t>A CLI based tool used for pinging loopback IP's and running SNMP protocol for routers from a server and reporting the same.</w:t>
      </w:r>
    </w:p>
    <w:p w14:paraId="19DE8868" w14:textId="75B3160A" w:rsidR="00C35817" w:rsidRDefault="00B05F32" w:rsidP="001F18B0">
      <w:pPr>
        <w:rPr>
          <w:rStyle w:val="Hyperlink"/>
        </w:rPr>
      </w:pPr>
      <w:r>
        <w:rPr>
          <w:b/>
        </w:rPr>
        <w:t>Last Mile Verifier</w:t>
      </w:r>
      <w:r w:rsidR="00DD2F15" w:rsidRPr="00DD2F15">
        <w:t xml:space="preserve"> (</w:t>
      </w:r>
      <w:r w:rsidR="00792306">
        <w:t>Feb - Mar</w:t>
      </w:r>
      <w:r w:rsidR="00DD2F15" w:rsidRPr="00DD2F15">
        <w:t>, 20</w:t>
      </w:r>
      <w:r>
        <w:t>20</w:t>
      </w:r>
      <w:r w:rsidR="00DD2F15" w:rsidRPr="00DD2F15">
        <w:t>)</w:t>
      </w:r>
      <w:r w:rsidR="00B6151F">
        <w:t xml:space="preserve"> -</w:t>
      </w:r>
      <w:r w:rsidR="00C35817" w:rsidRPr="00C35817">
        <w:rPr>
          <w:b/>
        </w:rPr>
        <w:t xml:space="preserve"> </w:t>
      </w:r>
      <w:hyperlink r:id="rId14" w:history="1">
        <w:r>
          <w:rPr>
            <w:rStyle w:val="Hyperlink"/>
          </w:rPr>
          <w:t>github.com/Fa1sal-ali/last_mile_verifier</w:t>
        </w:r>
      </w:hyperlink>
    </w:p>
    <w:p w14:paraId="1307264D" w14:textId="0602EB0C" w:rsidR="007E636B" w:rsidRPr="007E636B" w:rsidRDefault="00387C87" w:rsidP="007E636B">
      <w:pPr>
        <w:pStyle w:val="ListBullet"/>
      </w:pPr>
      <w:r w:rsidRPr="00387C87">
        <w:t>A CLI based tool used for pinging multiple WAN pools and checking router reachability from a server and reporting the same.</w:t>
      </w:r>
      <w:r w:rsidR="007E636B">
        <w:t xml:space="preserve"> </w:t>
      </w:r>
    </w:p>
    <w:p w14:paraId="3629089B" w14:textId="60A67F2B" w:rsidR="008C67B4" w:rsidRDefault="00475F34" w:rsidP="008C67B4">
      <w:pPr>
        <w:rPr>
          <w:rStyle w:val="Hyperlink"/>
        </w:rPr>
      </w:pPr>
      <w:r>
        <w:rPr>
          <w:b/>
        </w:rPr>
        <w:t>Everest CSV Creator</w:t>
      </w:r>
      <w:r w:rsidR="008C67B4">
        <w:rPr>
          <w:b/>
        </w:rPr>
        <w:t xml:space="preserve"> </w:t>
      </w:r>
      <w:r w:rsidR="008C67B4" w:rsidRPr="00DD2F15">
        <w:t>(</w:t>
      </w:r>
      <w:r w:rsidR="00033D31">
        <w:t xml:space="preserve">Nov - </w:t>
      </w:r>
      <w:r>
        <w:t>Dec</w:t>
      </w:r>
      <w:r w:rsidR="008C67B4" w:rsidRPr="00DD2F15">
        <w:t>, 20</w:t>
      </w:r>
      <w:r>
        <w:t>19</w:t>
      </w:r>
      <w:r w:rsidR="008C67B4" w:rsidRPr="00DD2F15">
        <w:t>)</w:t>
      </w:r>
      <w:r w:rsidR="008C67B4">
        <w:t xml:space="preserve"> -</w:t>
      </w:r>
      <w:r w:rsidR="008C67B4">
        <w:rPr>
          <w:b/>
        </w:rPr>
        <w:t xml:space="preserve"> </w:t>
      </w:r>
      <w:hyperlink r:id="rId15" w:history="1">
        <w:r w:rsidR="00D13E48">
          <w:rPr>
            <w:rStyle w:val="Hyperlink"/>
          </w:rPr>
          <w:t>github.com/Fa1sal-ali/ec2</w:t>
        </w:r>
      </w:hyperlink>
    </w:p>
    <w:p w14:paraId="7D54B823" w14:textId="5FE298EA" w:rsidR="008C67B4" w:rsidRDefault="009D3AB6" w:rsidP="008C67B4">
      <w:pPr>
        <w:pStyle w:val="ListBullet"/>
      </w:pPr>
      <w:r>
        <w:t>A data analytics project in which we fetch data from multiple sources and generate required CSV using data analytics technique.</w:t>
      </w:r>
    </w:p>
    <w:p w14:paraId="16D8AD02" w14:textId="6EEC7D7D" w:rsidR="00B7568B" w:rsidRDefault="004541AD" w:rsidP="00B7568B">
      <w:pPr>
        <w:rPr>
          <w:rStyle w:val="Hyperlink"/>
        </w:rPr>
      </w:pPr>
      <w:r>
        <w:rPr>
          <w:b/>
        </w:rPr>
        <w:t>CEN L2VPN Tool</w:t>
      </w:r>
      <w:r w:rsidR="00B7568B">
        <w:rPr>
          <w:b/>
        </w:rPr>
        <w:t xml:space="preserve"> </w:t>
      </w:r>
      <w:r w:rsidR="00B7568B" w:rsidRPr="00DD2F15">
        <w:t>(</w:t>
      </w:r>
      <w:r w:rsidR="009526E7">
        <w:t xml:space="preserve">Sep - </w:t>
      </w:r>
      <w:r w:rsidR="00DB3AE1">
        <w:t>Oct</w:t>
      </w:r>
      <w:r w:rsidR="00B7568B" w:rsidRPr="00DD2F15">
        <w:t>, 20</w:t>
      </w:r>
      <w:r w:rsidR="008C67B4">
        <w:t>19</w:t>
      </w:r>
      <w:r w:rsidR="00B7568B" w:rsidRPr="00DD2F15">
        <w:t>)</w:t>
      </w:r>
      <w:r w:rsidR="00B7568B">
        <w:t xml:space="preserve"> -</w:t>
      </w:r>
      <w:r w:rsidR="00B7568B">
        <w:rPr>
          <w:b/>
        </w:rPr>
        <w:t xml:space="preserve"> </w:t>
      </w:r>
      <w:hyperlink r:id="rId16" w:history="1">
        <w:r w:rsidR="002D4930">
          <w:rPr>
            <w:rStyle w:val="Hyperlink"/>
          </w:rPr>
          <w:t>github.com/Fa1sal-ali/cen_l2vpn</w:t>
        </w:r>
      </w:hyperlink>
    </w:p>
    <w:p w14:paraId="77B6351A" w14:textId="169F692D" w:rsidR="004541AD" w:rsidRDefault="008C67B4" w:rsidP="004541AD">
      <w:pPr>
        <w:pStyle w:val="ListBullet"/>
      </w:pPr>
      <w:r w:rsidRPr="008C67B4">
        <w:t xml:space="preserve">A CLI based tool </w:t>
      </w:r>
      <w:r w:rsidR="004541AD" w:rsidRPr="004541AD">
        <w:t xml:space="preserve">able to SSH Cisco ASR9K Routers and extract the status of </w:t>
      </w:r>
      <w:r w:rsidR="004541AD">
        <w:t>L2VPN</w:t>
      </w:r>
      <w:r w:rsidR="004541AD" w:rsidRPr="004541AD">
        <w:t xml:space="preserve"> service</w:t>
      </w:r>
      <w:r w:rsidR="004541AD">
        <w:t xml:space="preserve"> and report the same</w:t>
      </w:r>
      <w:r w:rsidR="004541AD" w:rsidRPr="004541AD">
        <w:t>.</w:t>
      </w:r>
    </w:p>
    <w:p w14:paraId="32C9A101" w14:textId="77777777" w:rsidR="004541AD" w:rsidRDefault="004541AD" w:rsidP="004541AD">
      <w:pPr>
        <w:rPr>
          <w:rStyle w:val="Hyperlink"/>
        </w:rPr>
      </w:pPr>
      <w:r>
        <w:rPr>
          <w:b/>
        </w:rPr>
        <w:t xml:space="preserve">Router Configuration Tool </w:t>
      </w:r>
      <w:r w:rsidRPr="00DD2F15">
        <w:t>(</w:t>
      </w:r>
      <w:r>
        <w:t>Jun</w:t>
      </w:r>
      <w:r w:rsidRPr="00DD2F15">
        <w:t>, 20</w:t>
      </w:r>
      <w:r>
        <w:t>19 - Ongoing</w:t>
      </w:r>
      <w:r w:rsidRPr="00DD2F15">
        <w:t>)</w:t>
      </w:r>
      <w:r>
        <w:t xml:space="preserve"> -</w:t>
      </w:r>
      <w:r>
        <w:rPr>
          <w:b/>
        </w:rPr>
        <w:t xml:space="preserve"> </w:t>
      </w:r>
      <w:hyperlink r:id="rId17" w:history="1">
        <w:r>
          <w:rPr>
            <w:rStyle w:val="Hyperlink"/>
          </w:rPr>
          <w:t>github.com/Fa1sal-ali/router_configuration_tool</w:t>
        </w:r>
      </w:hyperlink>
    </w:p>
    <w:p w14:paraId="5C68BC2F" w14:textId="706843AF" w:rsidR="0037209E" w:rsidRDefault="004541AD" w:rsidP="0037209E">
      <w:pPr>
        <w:pStyle w:val="ListBullet"/>
      </w:pPr>
      <w:r w:rsidRPr="008C67B4">
        <w:t>A CLI based tool for generating templates for CISCO/HUAWEI/MAIPU routers for configuring customer end routers.</w:t>
      </w:r>
    </w:p>
    <w:p w14:paraId="35501584" w14:textId="07C1E244" w:rsidR="0037209E" w:rsidRDefault="0037209E" w:rsidP="0037209E">
      <w:pPr>
        <w:rPr>
          <w:rStyle w:val="Hyperlink"/>
        </w:rPr>
      </w:pPr>
      <w:r>
        <w:rPr>
          <w:b/>
        </w:rPr>
        <w:t xml:space="preserve">Handover Tools </w:t>
      </w:r>
      <w:r w:rsidRPr="00DD2F15">
        <w:t>(</w:t>
      </w:r>
      <w:r>
        <w:t>May - Aug</w:t>
      </w:r>
      <w:r w:rsidRPr="00DD2F15">
        <w:t>, 20</w:t>
      </w:r>
      <w:r>
        <w:t>19</w:t>
      </w:r>
      <w:r w:rsidRPr="00DD2F15">
        <w:t>)</w:t>
      </w:r>
      <w:r>
        <w:t xml:space="preserve"> -</w:t>
      </w:r>
      <w:r>
        <w:rPr>
          <w:b/>
        </w:rPr>
        <w:t xml:space="preserve"> </w:t>
      </w:r>
      <w:hyperlink r:id="rId18" w:history="1">
        <w:bookmarkStart w:id="0" w:name="_GoBack"/>
        <w:bookmarkEnd w:id="0"/>
        <w:r w:rsidR="00E10081">
          <w:rPr>
            <w:rStyle w:val="Hyperlink"/>
          </w:rPr>
          <w:t>github.com/Fa1sal-ali/handover_tool</w:t>
        </w:r>
      </w:hyperlink>
    </w:p>
    <w:p w14:paraId="5C562A97" w14:textId="37B80BEC" w:rsidR="0037209E" w:rsidRDefault="00000272" w:rsidP="0037209E">
      <w:pPr>
        <w:pStyle w:val="ListBullet"/>
      </w:pPr>
      <w:r>
        <w:t>Developed a tool backend as well as frontend and customized for 3 different teams for saving handover data in real time.</w:t>
      </w:r>
    </w:p>
    <w:p w14:paraId="0A3DD333" w14:textId="77777777" w:rsidR="0037209E" w:rsidRDefault="0037209E" w:rsidP="0037209E">
      <w:pPr>
        <w:pStyle w:val="ListBullet"/>
        <w:numPr>
          <w:ilvl w:val="0"/>
          <w:numId w:val="0"/>
        </w:numPr>
        <w:ind w:left="216" w:hanging="216"/>
      </w:pPr>
    </w:p>
    <w:p w14:paraId="7FFEC57B" w14:textId="01C617B7" w:rsidR="004541AD" w:rsidRDefault="004541AD" w:rsidP="00B7568B">
      <w:pPr>
        <w:pStyle w:val="ListBullet"/>
        <w:numPr>
          <w:ilvl w:val="0"/>
          <w:numId w:val="0"/>
        </w:numPr>
      </w:pPr>
    </w:p>
    <w:p w14:paraId="27887065" w14:textId="384CA3E9" w:rsidR="00000272" w:rsidRDefault="00000272" w:rsidP="00B7568B">
      <w:pPr>
        <w:pStyle w:val="ListBullet"/>
        <w:numPr>
          <w:ilvl w:val="0"/>
          <w:numId w:val="0"/>
        </w:numPr>
      </w:pPr>
    </w:p>
    <w:p w14:paraId="6F38EFF1" w14:textId="77777777" w:rsidR="00000272" w:rsidRDefault="00000272" w:rsidP="00B7568B">
      <w:pPr>
        <w:pStyle w:val="ListBullet"/>
        <w:numPr>
          <w:ilvl w:val="0"/>
          <w:numId w:val="0"/>
        </w:numPr>
      </w:pPr>
    </w:p>
    <w:p w14:paraId="79F3B9D7" w14:textId="5749DF94" w:rsidR="00D467F8" w:rsidRDefault="001F18B0" w:rsidP="00B76354">
      <w:pPr>
        <w:pStyle w:val="Heading1"/>
        <w:rPr>
          <w:kern w:val="28"/>
          <w:szCs w:val="22"/>
        </w:rPr>
      </w:pPr>
      <w:r w:rsidRPr="00A87134">
        <w:rPr>
          <w:kern w:val="28"/>
          <w:szCs w:val="22"/>
        </w:rPr>
        <w:lastRenderedPageBreak/>
        <w:t>Work Experience</w:t>
      </w:r>
    </w:p>
    <w:p w14:paraId="03CF182B" w14:textId="787F67B0" w:rsidR="00D467F8" w:rsidRPr="003E3D8F" w:rsidRDefault="00D467F8" w:rsidP="00D467F8">
      <w:r w:rsidRPr="00E41363">
        <w:rPr>
          <w:b/>
        </w:rPr>
        <w:t>Bharti Airtel</w:t>
      </w:r>
      <w:r>
        <w:t xml:space="preserve"> </w:t>
      </w:r>
      <w:r>
        <w:rPr>
          <w:b/>
        </w:rPr>
        <w:t>–</w:t>
      </w:r>
      <w:r>
        <w:t xml:space="preserve"> Executive (</w:t>
      </w:r>
      <w:r w:rsidR="001C5052">
        <w:t>IP/MPLS Testing &amp; Automation</w:t>
      </w:r>
      <w:r>
        <w:t xml:space="preserve">) </w:t>
      </w:r>
      <w:r>
        <w:tab/>
      </w:r>
      <w:r>
        <w:tab/>
      </w:r>
      <w:r>
        <w:tab/>
      </w:r>
      <w:r w:rsidR="00A36B29">
        <w:t xml:space="preserve">                           </w:t>
      </w:r>
      <w:r w:rsidR="00A61FF1">
        <w:t>May</w:t>
      </w:r>
      <w:r w:rsidRPr="00D86663">
        <w:t>,201</w:t>
      </w:r>
      <w:r w:rsidR="00A61FF1">
        <w:t>9</w:t>
      </w:r>
      <w:r w:rsidRPr="00D86663">
        <w:t xml:space="preserve"> </w:t>
      </w:r>
      <w:r>
        <w:t>–</w:t>
      </w:r>
      <w:r w:rsidRPr="00D86663">
        <w:t xml:space="preserve"> </w:t>
      </w:r>
      <w:r w:rsidR="00A61FF1">
        <w:t>Ongoing</w:t>
      </w:r>
    </w:p>
    <w:p w14:paraId="223D8039" w14:textId="586E7807" w:rsidR="001E1C93" w:rsidRPr="001E1C93" w:rsidRDefault="001E1C93" w:rsidP="00D467F8">
      <w:pPr>
        <w:pStyle w:val="ListBullet"/>
      </w:pPr>
      <w:r w:rsidRPr="001E1C93">
        <w:rPr>
          <w:rFonts w:cs="Segoe UI"/>
          <w:shd w:val="clear" w:color="auto" w:fill="FFFFFF"/>
        </w:rPr>
        <w:t>Developing tools and applications using Python.</w:t>
      </w:r>
    </w:p>
    <w:p w14:paraId="494BF40A" w14:textId="77777777" w:rsidR="001E1C93" w:rsidRPr="001E1C93" w:rsidRDefault="001E1C93" w:rsidP="00D467F8">
      <w:pPr>
        <w:pStyle w:val="ListBullet"/>
      </w:pPr>
      <w:r w:rsidRPr="001E1C93">
        <w:rPr>
          <w:rFonts w:cs="Segoe UI"/>
          <w:shd w:val="clear" w:color="auto" w:fill="FFFFFF"/>
        </w:rPr>
        <w:t>Writing and maintaining scripts in Python.</w:t>
      </w:r>
    </w:p>
    <w:p w14:paraId="785F4C6D" w14:textId="64FD3C7B" w:rsidR="001E1C93" w:rsidRPr="001E1C93" w:rsidRDefault="001E1C93" w:rsidP="00B76354">
      <w:pPr>
        <w:pStyle w:val="ListBullet"/>
      </w:pPr>
      <w:r w:rsidRPr="001E1C93">
        <w:rPr>
          <w:rFonts w:cs="Segoe UI"/>
          <w:shd w:val="clear" w:color="auto" w:fill="FFFFFF"/>
        </w:rPr>
        <w:t>Supporting and bug fixing of apps based on user feedback.</w:t>
      </w:r>
    </w:p>
    <w:p w14:paraId="620632DE" w14:textId="70B33AD1" w:rsidR="001E1C93" w:rsidRPr="001E1C93" w:rsidRDefault="001E1C93" w:rsidP="00B76354">
      <w:pPr>
        <w:pStyle w:val="ListBullet"/>
      </w:pPr>
      <w:r w:rsidRPr="001E1C93">
        <w:rPr>
          <w:rFonts w:cs="Segoe UI"/>
          <w:shd w:val="clear" w:color="auto" w:fill="FFFFFF"/>
        </w:rPr>
        <w:t>Working with different vendors like C</w:t>
      </w:r>
      <w:r w:rsidR="00FA5B5F">
        <w:rPr>
          <w:rFonts w:cs="Segoe UI"/>
          <w:shd w:val="clear" w:color="auto" w:fill="FFFFFF"/>
        </w:rPr>
        <w:t>isco</w:t>
      </w:r>
      <w:r w:rsidRPr="001E1C93">
        <w:rPr>
          <w:rFonts w:cs="Segoe UI"/>
          <w:shd w:val="clear" w:color="auto" w:fill="FFFFFF"/>
        </w:rPr>
        <w:t>, J</w:t>
      </w:r>
      <w:r w:rsidR="00FA5B5F">
        <w:rPr>
          <w:rFonts w:cs="Segoe UI"/>
          <w:shd w:val="clear" w:color="auto" w:fill="FFFFFF"/>
        </w:rPr>
        <w:t>uniper</w:t>
      </w:r>
      <w:r w:rsidRPr="001E1C93">
        <w:rPr>
          <w:rFonts w:cs="Segoe UI"/>
          <w:shd w:val="clear" w:color="auto" w:fill="FFFFFF"/>
        </w:rPr>
        <w:t>, Huawei for automating manual tasks on routers.</w:t>
      </w:r>
    </w:p>
    <w:p w14:paraId="0255FDC5" w14:textId="218F22E4" w:rsidR="002159FF" w:rsidRPr="003E3D8F" w:rsidRDefault="003E3D8F" w:rsidP="003E3D8F">
      <w:r w:rsidRPr="00E41363">
        <w:rPr>
          <w:b/>
        </w:rPr>
        <w:t>Bharti Airtel</w:t>
      </w:r>
      <w:r w:rsidR="00E41363">
        <w:t xml:space="preserve"> </w:t>
      </w:r>
      <w:r w:rsidR="00BF7A44">
        <w:rPr>
          <w:b/>
        </w:rPr>
        <w:t>–</w:t>
      </w:r>
      <w:r w:rsidR="00E41363">
        <w:t xml:space="preserve"> </w:t>
      </w:r>
      <w:r w:rsidR="00BF7A44">
        <w:t>Executive (Service Quality - Optics)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D467F8">
        <w:t xml:space="preserve">           </w:t>
      </w:r>
      <w:r w:rsidR="00A36B29">
        <w:t xml:space="preserve"> </w:t>
      </w:r>
      <w:r w:rsidR="00A61FF1">
        <w:t>Jan</w:t>
      </w:r>
      <w:r w:rsidRPr="00D86663">
        <w:t>,201</w:t>
      </w:r>
      <w:r w:rsidR="00A61FF1">
        <w:t>7</w:t>
      </w:r>
      <w:r w:rsidRPr="00D86663">
        <w:t xml:space="preserve"> </w:t>
      </w:r>
      <w:r w:rsidR="00D467F8">
        <w:t>–</w:t>
      </w:r>
      <w:r w:rsidRPr="00D86663">
        <w:t xml:space="preserve"> </w:t>
      </w:r>
      <w:r w:rsidR="00D467F8">
        <w:t>Apr,2019</w:t>
      </w:r>
    </w:p>
    <w:p w14:paraId="2440CE02" w14:textId="4256765E" w:rsidR="00432753" w:rsidRPr="00432753" w:rsidRDefault="00432753" w:rsidP="00432753">
      <w:pPr>
        <w:pStyle w:val="ListBullet"/>
      </w:pPr>
      <w:r>
        <w:rPr>
          <w:lang w:val="en-IN"/>
        </w:rPr>
        <w:t>Handling Optical Transmission Network</w:t>
      </w:r>
      <w:r w:rsidR="00AC3C90">
        <w:rPr>
          <w:lang w:val="en-IN"/>
        </w:rPr>
        <w:t xml:space="preserve"> (OTN, WDM, SDH)</w:t>
      </w:r>
      <w:r>
        <w:rPr>
          <w:lang w:val="en-IN"/>
        </w:rPr>
        <w:t xml:space="preserve"> of Bharti Airtel.</w:t>
      </w:r>
    </w:p>
    <w:p w14:paraId="6CC9732B" w14:textId="77777777" w:rsidR="00432753" w:rsidRPr="00432753" w:rsidRDefault="00432753" w:rsidP="00432753">
      <w:pPr>
        <w:pStyle w:val="ListBullet"/>
      </w:pPr>
      <w:r>
        <w:rPr>
          <w:lang w:val="en-IN"/>
        </w:rPr>
        <w:t>Fault management and troubleshooting in NMS along with proactively monitoring alarms and threats of network.</w:t>
      </w:r>
    </w:p>
    <w:p w14:paraId="0661B72B" w14:textId="77777777" w:rsidR="00432753" w:rsidRPr="00432753" w:rsidRDefault="00432753" w:rsidP="00432753">
      <w:pPr>
        <w:pStyle w:val="ListBullet"/>
      </w:pPr>
      <w:r>
        <w:rPr>
          <w:lang w:val="en-IN"/>
        </w:rPr>
        <w:t>Taking care of acceptance testing of network devices.</w:t>
      </w:r>
    </w:p>
    <w:p w14:paraId="32FF237D" w14:textId="4F0C30B1" w:rsidR="001E1C93" w:rsidRPr="001E1C93" w:rsidRDefault="00432753" w:rsidP="001E1C93">
      <w:pPr>
        <w:pStyle w:val="ListBullet"/>
      </w:pPr>
      <w:r>
        <w:rPr>
          <w:lang w:val="en-IN"/>
        </w:rPr>
        <w:t>Ensuring diversity of mobility circuits for 3 circles</w:t>
      </w:r>
      <w:r w:rsidR="00B07DE7">
        <w:rPr>
          <w:lang w:val="en-IN"/>
        </w:rPr>
        <w:t xml:space="preserve"> to avoid critical BSC isolations</w:t>
      </w:r>
      <w:r>
        <w:rPr>
          <w:lang w:val="en-IN"/>
        </w:rPr>
        <w:t>.</w:t>
      </w:r>
    </w:p>
    <w:p w14:paraId="101A2A0A" w14:textId="267E9D0B" w:rsidR="001E1C93" w:rsidRPr="003E3D8F" w:rsidRDefault="001E1C93" w:rsidP="001E1C93">
      <w:r w:rsidRPr="00E41363">
        <w:rPr>
          <w:b/>
        </w:rPr>
        <w:t>Bharti Airtel</w:t>
      </w:r>
      <w:r>
        <w:t xml:space="preserve"> </w:t>
      </w:r>
      <w:r>
        <w:rPr>
          <w:b/>
        </w:rPr>
        <w:t>–</w:t>
      </w:r>
      <w:r>
        <w:t xml:space="preserve"> Graduate Engineer Trainee </w:t>
      </w:r>
      <w:r>
        <w:tab/>
      </w:r>
      <w:r>
        <w:tab/>
      </w:r>
      <w:r>
        <w:tab/>
      </w:r>
      <w:r>
        <w:tab/>
      </w:r>
      <w:r>
        <w:tab/>
        <w:t xml:space="preserve">                          Aug</w:t>
      </w:r>
      <w:r w:rsidRPr="00D86663">
        <w:t>,201</w:t>
      </w:r>
      <w:r>
        <w:t>6</w:t>
      </w:r>
      <w:r w:rsidRPr="00D86663">
        <w:t xml:space="preserve"> </w:t>
      </w:r>
      <w:r>
        <w:t>–</w:t>
      </w:r>
      <w:r w:rsidRPr="00D86663">
        <w:t xml:space="preserve"> </w:t>
      </w:r>
      <w:r>
        <w:t>Dec,2016</w:t>
      </w:r>
    </w:p>
    <w:p w14:paraId="73023331" w14:textId="5812175A" w:rsidR="001E1C93" w:rsidRPr="007623FB" w:rsidRDefault="007623FB" w:rsidP="001E1C93">
      <w:pPr>
        <w:pStyle w:val="ListBullet"/>
      </w:pPr>
      <w:r>
        <w:rPr>
          <w:lang w:val="en-IN"/>
        </w:rPr>
        <w:t>Visiting various departments throughout Airtel.</w:t>
      </w:r>
    </w:p>
    <w:p w14:paraId="021C1FA3" w14:textId="194D0AA5" w:rsidR="00710778" w:rsidRDefault="007623FB" w:rsidP="00710778">
      <w:pPr>
        <w:pStyle w:val="ListBullet"/>
      </w:pPr>
      <w:r>
        <w:rPr>
          <w:lang w:val="en-IN"/>
        </w:rPr>
        <w:t>Learning various technologies being used in network.</w:t>
      </w:r>
    </w:p>
    <w:p w14:paraId="627A8D35" w14:textId="633D0514" w:rsidR="00710778" w:rsidRDefault="00710778" w:rsidP="00710778">
      <w:pPr>
        <w:pStyle w:val="Heading1"/>
      </w:pPr>
      <w:r>
        <w:t>Certification/Course:</w:t>
      </w:r>
    </w:p>
    <w:p w14:paraId="21474FB8" w14:textId="50474DFF" w:rsidR="00710778" w:rsidRDefault="005B7A6F" w:rsidP="00710778">
      <w:pPr>
        <w:pStyle w:val="ListBullet"/>
      </w:pPr>
      <w:r>
        <w:t xml:space="preserve">Cisco </w:t>
      </w:r>
      <w:r w:rsidR="00710778">
        <w:t xml:space="preserve">Black-Belt – DevNet Application Developer – Stage 1 FY20 (Partners Only) (Apr, 2020) </w:t>
      </w:r>
    </w:p>
    <w:p w14:paraId="05D9F4CC" w14:textId="09D33F5B" w:rsidR="00710778" w:rsidRDefault="00710778" w:rsidP="00710778">
      <w:pPr>
        <w:pStyle w:val="ListBullet"/>
      </w:pPr>
      <w:r w:rsidRPr="00710778">
        <w:t>[PCEP-30-01] PCEP – Certified Entry-Level Python Programmer</w:t>
      </w:r>
      <w:r>
        <w:t xml:space="preserve"> (Nov, 2019)</w:t>
      </w:r>
    </w:p>
    <w:p w14:paraId="08323677" w14:textId="0A37D9BC" w:rsidR="00710778" w:rsidRDefault="00B25F8E" w:rsidP="00710778">
      <w:pPr>
        <w:pStyle w:val="ListBullet"/>
        <w:numPr>
          <w:ilvl w:val="0"/>
          <w:numId w:val="0"/>
        </w:numPr>
        <w:ind w:left="216"/>
      </w:pPr>
      <w:hyperlink r:id="rId19" w:history="1">
        <w:r w:rsidR="00710778">
          <w:rPr>
            <w:rStyle w:val="Hyperlink"/>
          </w:rPr>
          <w:t>https://www.youracclaim.com/badges/55946917-80ff-4e6f-a482-edf366a01412/linked_in_profile</w:t>
        </w:r>
      </w:hyperlink>
    </w:p>
    <w:sdt>
      <w:sdtPr>
        <w:alias w:val="Education:"/>
        <w:tag w:val="Education:"/>
        <w:id w:val="807127995"/>
        <w:placeholder>
          <w:docPart w:val="23ABB02BAC2E47ECAD2FA8436D5F43A9"/>
        </w:placeholder>
        <w:temporary/>
        <w:showingPlcHdr/>
        <w15:appearance w15:val="hidden"/>
      </w:sdtPr>
      <w:sdtEndPr/>
      <w:sdtContent>
        <w:p w14:paraId="34B305A1" w14:textId="77777777" w:rsidR="006270A9" w:rsidRDefault="009D5933" w:rsidP="00B76354">
          <w:pPr>
            <w:pStyle w:val="Heading1"/>
          </w:pPr>
          <w:r w:rsidRPr="00A87134">
            <w:rPr>
              <w:kern w:val="28"/>
              <w:szCs w:val="22"/>
            </w:rPr>
            <w:t>Education</w:t>
          </w:r>
        </w:p>
      </w:sdtContent>
    </w:sdt>
    <w:p w14:paraId="4014591C" w14:textId="79BBA7B4" w:rsidR="002159FF" w:rsidRDefault="00810D11" w:rsidP="0007030E">
      <w:pPr>
        <w:pStyle w:val="ListBullet"/>
      </w:pPr>
      <w:r w:rsidRPr="00810D11">
        <w:rPr>
          <w:b/>
        </w:rPr>
        <w:t>Hindustan College of Science &amp; Technology -</w:t>
      </w:r>
      <w:r>
        <w:t xml:space="preserve"> </w:t>
      </w:r>
      <w:r w:rsidR="002159FF">
        <w:t>B. Tech (ECE)</w:t>
      </w:r>
      <w:r w:rsidR="00790BA6">
        <w:tab/>
      </w:r>
      <w:r w:rsidR="00790BA6">
        <w:tab/>
      </w:r>
      <w:r w:rsidR="007623FB">
        <w:t xml:space="preserve">                       </w:t>
      </w:r>
      <w:r w:rsidR="00406CB4">
        <w:t xml:space="preserve"> </w:t>
      </w:r>
      <w:r w:rsidR="002159FF">
        <w:t>Aug, 2012 – July, 2016</w:t>
      </w:r>
    </w:p>
    <w:p w14:paraId="62892223" w14:textId="308DD1CD" w:rsidR="007623FB" w:rsidRPr="001B29CF" w:rsidRDefault="007623FB" w:rsidP="007623FB">
      <w:pPr>
        <w:pStyle w:val="ListBullet"/>
      </w:pPr>
      <w:r>
        <w:rPr>
          <w:b/>
        </w:rPr>
        <w:t>St. Georges College</w:t>
      </w:r>
      <w:r w:rsidRPr="00810D11">
        <w:rPr>
          <w:b/>
        </w:rPr>
        <w:t xml:space="preserve"> -</w:t>
      </w:r>
      <w:r>
        <w:t xml:space="preserve"> Intermediate (PCM)</w:t>
      </w:r>
      <w:r>
        <w:tab/>
      </w:r>
      <w:r>
        <w:tab/>
        <w:t xml:space="preserve">                                                                   </w:t>
      </w:r>
      <w:r w:rsidR="00406CB4">
        <w:t xml:space="preserve"> </w:t>
      </w:r>
      <w:r>
        <w:t>Apr, 2011 – Mar, 2012</w:t>
      </w:r>
    </w:p>
    <w:p w14:paraId="41EF7E05" w14:textId="6EEBCC27" w:rsidR="007623FB" w:rsidRPr="001B29CF" w:rsidRDefault="007623FB" w:rsidP="007623FB">
      <w:pPr>
        <w:pStyle w:val="ListBullet"/>
      </w:pPr>
      <w:r>
        <w:rPr>
          <w:b/>
        </w:rPr>
        <w:t>St. Georges College</w:t>
      </w:r>
      <w:r w:rsidRPr="00810D11">
        <w:rPr>
          <w:b/>
        </w:rPr>
        <w:t xml:space="preserve"> </w:t>
      </w:r>
      <w:r>
        <w:rPr>
          <w:b/>
        </w:rPr>
        <w:t>–</w:t>
      </w:r>
      <w:r>
        <w:t xml:space="preserve"> High School (Science)</w:t>
      </w:r>
      <w:r>
        <w:tab/>
        <w:t xml:space="preserve">                        </w:t>
      </w:r>
      <w:r>
        <w:tab/>
      </w:r>
      <w:r>
        <w:tab/>
      </w:r>
      <w:r>
        <w:tab/>
        <w:t xml:space="preserve">       </w:t>
      </w:r>
      <w:r w:rsidR="00406CB4">
        <w:t xml:space="preserve">  </w:t>
      </w:r>
      <w:r>
        <w:t>Apr, 2009 – Mar, 2010</w:t>
      </w:r>
    </w:p>
    <w:p w14:paraId="60136150" w14:textId="1DCD4A25" w:rsidR="007623FB" w:rsidRPr="001B29CF" w:rsidRDefault="007623FB" w:rsidP="007623FB">
      <w:pPr>
        <w:pStyle w:val="ListBullet"/>
        <w:numPr>
          <w:ilvl w:val="0"/>
          <w:numId w:val="0"/>
        </w:numPr>
        <w:ind w:left="216"/>
      </w:pPr>
    </w:p>
    <w:sectPr w:rsidR="007623FB" w:rsidRPr="001B29CF" w:rsidSect="0062199F">
      <w:type w:val="continuous"/>
      <w:pgSz w:w="11906" w:h="16838" w:code="9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3428D" w14:textId="77777777" w:rsidR="00B25F8E" w:rsidRDefault="00B25F8E">
      <w:pPr>
        <w:spacing w:after="0"/>
      </w:pPr>
      <w:r>
        <w:separator/>
      </w:r>
    </w:p>
  </w:endnote>
  <w:endnote w:type="continuationSeparator" w:id="0">
    <w:p w14:paraId="5DCBF81C" w14:textId="77777777" w:rsidR="00B25F8E" w:rsidRDefault="00B25F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08713" w14:textId="1CAD645C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B2A1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E4B6BA" w14:textId="77777777" w:rsidR="00B25F8E" w:rsidRDefault="00B25F8E">
      <w:pPr>
        <w:spacing w:after="0"/>
      </w:pPr>
      <w:r>
        <w:separator/>
      </w:r>
    </w:p>
  </w:footnote>
  <w:footnote w:type="continuationSeparator" w:id="0">
    <w:p w14:paraId="5261189C" w14:textId="77777777" w:rsidR="00B25F8E" w:rsidRDefault="00B25F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A834F1"/>
    <w:multiLevelType w:val="hybridMultilevel"/>
    <w:tmpl w:val="6472DF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8997C2D"/>
    <w:multiLevelType w:val="hybridMultilevel"/>
    <w:tmpl w:val="8B723C20"/>
    <w:lvl w:ilvl="0" w:tplc="5F20C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A7B88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5"/>
  </w:num>
  <w:num w:numId="18">
    <w:abstractNumId w:val="10"/>
  </w:num>
  <w:num w:numId="19">
    <w:abstractNumId w:val="21"/>
  </w:num>
  <w:num w:numId="20">
    <w:abstractNumId w:val="18"/>
  </w:num>
  <w:num w:numId="21">
    <w:abstractNumId w:val="11"/>
  </w:num>
  <w:num w:numId="22">
    <w:abstractNumId w:val="14"/>
  </w:num>
  <w:num w:numId="23">
    <w:abstractNumId w:val="20"/>
  </w:num>
  <w:num w:numId="24">
    <w:abstractNumId w:val="19"/>
  </w:num>
  <w:num w:numId="25">
    <w:abstractNumId w:val="16"/>
  </w:num>
  <w:num w:numId="26">
    <w:abstractNumId w:val="11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548"/>
    <w:rsid w:val="00000272"/>
    <w:rsid w:val="00001429"/>
    <w:rsid w:val="00033D31"/>
    <w:rsid w:val="00067BDA"/>
    <w:rsid w:val="0007030E"/>
    <w:rsid w:val="000A4B61"/>
    <w:rsid w:val="000A4F59"/>
    <w:rsid w:val="000D1B6D"/>
    <w:rsid w:val="000D1FFA"/>
    <w:rsid w:val="000F6F75"/>
    <w:rsid w:val="00124D50"/>
    <w:rsid w:val="00141A4C"/>
    <w:rsid w:val="001714F9"/>
    <w:rsid w:val="001B29CF"/>
    <w:rsid w:val="001B7204"/>
    <w:rsid w:val="001C5052"/>
    <w:rsid w:val="001E1C93"/>
    <w:rsid w:val="001E44A8"/>
    <w:rsid w:val="001F0844"/>
    <w:rsid w:val="001F18B0"/>
    <w:rsid w:val="001F1DCD"/>
    <w:rsid w:val="002159FF"/>
    <w:rsid w:val="002756D6"/>
    <w:rsid w:val="0028220F"/>
    <w:rsid w:val="002C360B"/>
    <w:rsid w:val="002D4930"/>
    <w:rsid w:val="002D5262"/>
    <w:rsid w:val="002E3B1B"/>
    <w:rsid w:val="00325DC9"/>
    <w:rsid w:val="00356C14"/>
    <w:rsid w:val="003655FE"/>
    <w:rsid w:val="0037209E"/>
    <w:rsid w:val="00387C87"/>
    <w:rsid w:val="003B2A1D"/>
    <w:rsid w:val="003C3E85"/>
    <w:rsid w:val="003E3D8F"/>
    <w:rsid w:val="003F2762"/>
    <w:rsid w:val="00406CB4"/>
    <w:rsid w:val="0042186A"/>
    <w:rsid w:val="0042674F"/>
    <w:rsid w:val="00431331"/>
    <w:rsid w:val="00432753"/>
    <w:rsid w:val="0044192A"/>
    <w:rsid w:val="004541AD"/>
    <w:rsid w:val="00475F34"/>
    <w:rsid w:val="0047782D"/>
    <w:rsid w:val="004B5E69"/>
    <w:rsid w:val="005237C5"/>
    <w:rsid w:val="0053227A"/>
    <w:rsid w:val="00545B3D"/>
    <w:rsid w:val="00583FFD"/>
    <w:rsid w:val="005957A3"/>
    <w:rsid w:val="005B4F21"/>
    <w:rsid w:val="005B7A6F"/>
    <w:rsid w:val="006068ED"/>
    <w:rsid w:val="00617B26"/>
    <w:rsid w:val="0062199F"/>
    <w:rsid w:val="00625112"/>
    <w:rsid w:val="006270A9"/>
    <w:rsid w:val="00651705"/>
    <w:rsid w:val="00675956"/>
    <w:rsid w:val="00681034"/>
    <w:rsid w:val="006879BB"/>
    <w:rsid w:val="006C1DA4"/>
    <w:rsid w:val="006E7EF5"/>
    <w:rsid w:val="00710778"/>
    <w:rsid w:val="00711331"/>
    <w:rsid w:val="00715548"/>
    <w:rsid w:val="007439DD"/>
    <w:rsid w:val="007623FB"/>
    <w:rsid w:val="00770CA7"/>
    <w:rsid w:val="00790BA6"/>
    <w:rsid w:val="00792306"/>
    <w:rsid w:val="007B5A73"/>
    <w:rsid w:val="007C179B"/>
    <w:rsid w:val="007E636B"/>
    <w:rsid w:val="00810D11"/>
    <w:rsid w:val="00816216"/>
    <w:rsid w:val="00824544"/>
    <w:rsid w:val="0084349F"/>
    <w:rsid w:val="0087734B"/>
    <w:rsid w:val="008C67B4"/>
    <w:rsid w:val="008D167E"/>
    <w:rsid w:val="008E1B08"/>
    <w:rsid w:val="00903728"/>
    <w:rsid w:val="00905389"/>
    <w:rsid w:val="009526E7"/>
    <w:rsid w:val="00971154"/>
    <w:rsid w:val="00973B9D"/>
    <w:rsid w:val="00987E52"/>
    <w:rsid w:val="009A42A7"/>
    <w:rsid w:val="009D3AB6"/>
    <w:rsid w:val="009D3F8C"/>
    <w:rsid w:val="009D5933"/>
    <w:rsid w:val="00A30068"/>
    <w:rsid w:val="00A36B29"/>
    <w:rsid w:val="00A46DC1"/>
    <w:rsid w:val="00A61FF1"/>
    <w:rsid w:val="00A83A07"/>
    <w:rsid w:val="00A87134"/>
    <w:rsid w:val="00AB0E0C"/>
    <w:rsid w:val="00AC3C90"/>
    <w:rsid w:val="00B05F32"/>
    <w:rsid w:val="00B06D43"/>
    <w:rsid w:val="00B07DE7"/>
    <w:rsid w:val="00B16F69"/>
    <w:rsid w:val="00B25F8E"/>
    <w:rsid w:val="00B278BD"/>
    <w:rsid w:val="00B32B71"/>
    <w:rsid w:val="00B52708"/>
    <w:rsid w:val="00B6151F"/>
    <w:rsid w:val="00B7568B"/>
    <w:rsid w:val="00B76354"/>
    <w:rsid w:val="00BD768D"/>
    <w:rsid w:val="00BF7A44"/>
    <w:rsid w:val="00C2006B"/>
    <w:rsid w:val="00C35817"/>
    <w:rsid w:val="00C3793B"/>
    <w:rsid w:val="00C55BCA"/>
    <w:rsid w:val="00C61F8E"/>
    <w:rsid w:val="00C81299"/>
    <w:rsid w:val="00D11A48"/>
    <w:rsid w:val="00D13E48"/>
    <w:rsid w:val="00D16830"/>
    <w:rsid w:val="00D4264D"/>
    <w:rsid w:val="00D467F8"/>
    <w:rsid w:val="00D86663"/>
    <w:rsid w:val="00D87BD4"/>
    <w:rsid w:val="00DB3AE1"/>
    <w:rsid w:val="00DB67C8"/>
    <w:rsid w:val="00DD2F15"/>
    <w:rsid w:val="00E10081"/>
    <w:rsid w:val="00E22A4A"/>
    <w:rsid w:val="00E41363"/>
    <w:rsid w:val="00E51F09"/>
    <w:rsid w:val="00E53F02"/>
    <w:rsid w:val="00E6043B"/>
    <w:rsid w:val="00E64525"/>
    <w:rsid w:val="00E81FAF"/>
    <w:rsid w:val="00E83E4B"/>
    <w:rsid w:val="00E939AF"/>
    <w:rsid w:val="00E97DA3"/>
    <w:rsid w:val="00EB1A9E"/>
    <w:rsid w:val="00EB420A"/>
    <w:rsid w:val="00EB7B9A"/>
    <w:rsid w:val="00EF09C5"/>
    <w:rsid w:val="00EF0CF2"/>
    <w:rsid w:val="00F66AA3"/>
    <w:rsid w:val="00F80E8E"/>
    <w:rsid w:val="00FA5B5F"/>
    <w:rsid w:val="00FD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04817"/>
  <w15:chartTrackingRefBased/>
  <w15:docId w15:val="{D2D6E5C9-4949-4E33-930B-8077BE9D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8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39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39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55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F18B0"/>
    <w:pPr>
      <w:spacing w:after="0"/>
      <w:ind w:left="720"/>
      <w:contextualSpacing/>
    </w:pPr>
    <w:rPr>
      <w:rFonts w:eastAsiaTheme="minorHAnsi"/>
      <w:color w:val="595959" w:themeColor="text1" w:themeTint="A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F18B0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939AF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939AF"/>
    <w:rPr>
      <w:rFonts w:asciiTheme="majorHAnsi" w:eastAsiaTheme="majorEastAsia" w:hAnsiTheme="majorHAnsi" w:cstheme="majorBidi"/>
      <w:color w:val="2A7B8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zl.ali33@gmail.com" TargetMode="External"/><Relationship Id="rId13" Type="http://schemas.openxmlformats.org/officeDocument/2006/relationships/hyperlink" Target="https://github.com/Fa1sal-ali/snmp_tester" TargetMode="External"/><Relationship Id="rId18" Type="http://schemas.openxmlformats.org/officeDocument/2006/relationships/hyperlink" Target="https://github.com/Fa1sal-ali/handover_too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github.com/Fa1sal-ali/protocol_converter" TargetMode="External"/><Relationship Id="rId17" Type="http://schemas.openxmlformats.org/officeDocument/2006/relationships/hyperlink" Target="https://github.com/Fa1sal-ali/router_configuration_too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Fa1sal-ali/cen_l2vp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Fa1sal-ali/ec2" TargetMode="External"/><Relationship Id="rId10" Type="http://schemas.openxmlformats.org/officeDocument/2006/relationships/hyperlink" Target="https://github.com/Fa1sal-ali" TargetMode="External"/><Relationship Id="rId19" Type="http://schemas.openxmlformats.org/officeDocument/2006/relationships/hyperlink" Target="https://www.youracclaim.com/badges/55946917-80ff-4e6f-a482-edf366a01412/linked_in_profile" TargetMode="External"/><Relationship Id="rId4" Type="http://schemas.openxmlformats.org/officeDocument/2006/relationships/settings" Target="settings.xml"/><Relationship Id="rId9" Type="http://schemas.openxmlformats.org/officeDocument/2006/relationships/hyperlink" Target="linkedin.com/in/fa1zali" TargetMode="External"/><Relationship Id="rId14" Type="http://schemas.openxmlformats.org/officeDocument/2006/relationships/hyperlink" Target="https://github.com/Fa1sal-ali/last_mile_verifier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isal%20Ali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3ABB02BAC2E47ECAD2FA8436D5F4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EC35F-CB39-467A-ADCC-CB6D7FCAE1FB}"/>
      </w:docPartPr>
      <w:docPartBody>
        <w:p w:rsidR="00B54181" w:rsidRDefault="002F7040">
          <w:pPr>
            <w:pStyle w:val="23ABB02BAC2E47ECAD2FA8436D5F43A9"/>
          </w:pPr>
          <w:r>
            <w:t>Education</w:t>
          </w:r>
        </w:p>
      </w:docPartBody>
    </w:docPart>
    <w:docPart>
      <w:docPartPr>
        <w:name w:val="39FEE2AAD179428A9E2AC8BF08321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DBB9E-8F2C-4F9E-84EB-1627C8751214}"/>
      </w:docPartPr>
      <w:docPartBody>
        <w:p w:rsidR="00B54181" w:rsidRDefault="00BA5BEA" w:rsidP="00BA5BEA">
          <w:pPr>
            <w:pStyle w:val="39FEE2AAD179428A9E2AC8BF083212DE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EA"/>
    <w:rsid w:val="00044EDC"/>
    <w:rsid w:val="001E5505"/>
    <w:rsid w:val="002F7040"/>
    <w:rsid w:val="00353445"/>
    <w:rsid w:val="00364BEA"/>
    <w:rsid w:val="004711FE"/>
    <w:rsid w:val="006C503A"/>
    <w:rsid w:val="0071441D"/>
    <w:rsid w:val="00923E2E"/>
    <w:rsid w:val="00A311AE"/>
    <w:rsid w:val="00A37EE6"/>
    <w:rsid w:val="00B54181"/>
    <w:rsid w:val="00BA5BEA"/>
    <w:rsid w:val="00F9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B3C14827D64FE793118FDC9BA64808">
    <w:name w:val="50B3C14827D64FE793118FDC9BA64808"/>
  </w:style>
  <w:style w:type="paragraph" w:customStyle="1" w:styleId="89F578E7E43C434B84DE51F33DF9F8DD">
    <w:name w:val="89F578E7E43C434B84DE51F33DF9F8DD"/>
  </w:style>
  <w:style w:type="paragraph" w:customStyle="1" w:styleId="B1E553B7B4A14588BE8B17A3E06A63D0">
    <w:name w:val="B1E553B7B4A14588BE8B17A3E06A63D0"/>
  </w:style>
  <w:style w:type="paragraph" w:customStyle="1" w:styleId="B15AFEA4CCC14BFE926CCE239803FA88">
    <w:name w:val="B15AFEA4CCC14BFE926CCE239803FA88"/>
  </w:style>
  <w:style w:type="paragraph" w:customStyle="1" w:styleId="328FB43837EF41E5954B2325F4E6BDDB">
    <w:name w:val="328FB43837EF41E5954B2325F4E6BDDB"/>
  </w:style>
  <w:style w:type="paragraph" w:customStyle="1" w:styleId="41913189A3F449D0BED4D292A8A2483F">
    <w:name w:val="41913189A3F449D0BED4D292A8A2483F"/>
  </w:style>
  <w:style w:type="paragraph" w:customStyle="1" w:styleId="23ABB02BAC2E47ECAD2FA8436D5F43A9">
    <w:name w:val="23ABB02BAC2E47ECAD2FA8436D5F43A9"/>
  </w:style>
  <w:style w:type="paragraph" w:customStyle="1" w:styleId="8659028DC1D744929C731380107658CC">
    <w:name w:val="8659028DC1D744929C731380107658CC"/>
  </w:style>
  <w:style w:type="paragraph" w:customStyle="1" w:styleId="9944B4B078624B86BD0E503C921D5137">
    <w:name w:val="9944B4B078624B86BD0E503C921D5137"/>
  </w:style>
  <w:style w:type="paragraph" w:customStyle="1" w:styleId="DCDC402D602C48BE94D884F1AE1F5FEF">
    <w:name w:val="DCDC402D602C48BE94D884F1AE1F5FEF"/>
  </w:style>
  <w:style w:type="paragraph" w:customStyle="1" w:styleId="B66D55E1CC004F129C2D1FE27ADB7481">
    <w:name w:val="B66D55E1CC004F129C2D1FE27ADB7481"/>
  </w:style>
  <w:style w:type="paragraph" w:customStyle="1" w:styleId="5B49EB921A9947EDAD53672D87EA939E">
    <w:name w:val="5B49EB921A9947EDAD53672D87EA939E"/>
  </w:style>
  <w:style w:type="paragraph" w:customStyle="1" w:styleId="B14A831C391E4078AE3A7F7BE73D2F91">
    <w:name w:val="B14A831C391E4078AE3A7F7BE73D2F91"/>
  </w:style>
  <w:style w:type="paragraph" w:customStyle="1" w:styleId="CCD9A24FD7C64547ADEBC935C0A4E956">
    <w:name w:val="CCD9A24FD7C64547ADEBC935C0A4E956"/>
  </w:style>
  <w:style w:type="paragraph" w:customStyle="1" w:styleId="C038C7E4A3E7406E88C76232A9F51A77">
    <w:name w:val="C038C7E4A3E7406E88C76232A9F51A77"/>
  </w:style>
  <w:style w:type="paragraph" w:customStyle="1" w:styleId="872B3D2A7EDC4C6F80302F9C059E74A4">
    <w:name w:val="872B3D2A7EDC4C6F80302F9C059E74A4"/>
  </w:style>
  <w:style w:type="paragraph" w:customStyle="1" w:styleId="A9298634436840A0B9568F5CF68343FB">
    <w:name w:val="A9298634436840A0B9568F5CF68343FB"/>
  </w:style>
  <w:style w:type="paragraph" w:customStyle="1" w:styleId="29B58D1B93E544DB8422ED13E4764AEF">
    <w:name w:val="29B58D1B93E544DB8422ED13E4764AEF"/>
  </w:style>
  <w:style w:type="paragraph" w:customStyle="1" w:styleId="CC5A1E9A81F24954BB712609323A98B7">
    <w:name w:val="CC5A1E9A81F24954BB712609323A98B7"/>
  </w:style>
  <w:style w:type="paragraph" w:customStyle="1" w:styleId="51E470C7BFDF4F2F8BFFA9530C901DE2">
    <w:name w:val="51E470C7BFDF4F2F8BFFA9530C901DE2"/>
  </w:style>
  <w:style w:type="paragraph" w:customStyle="1" w:styleId="1C9484401FF24A55BB7AB00CC13447F3">
    <w:name w:val="1C9484401FF24A55BB7AB00CC13447F3"/>
  </w:style>
  <w:style w:type="paragraph" w:customStyle="1" w:styleId="EEB0372B574049E7859475BF629196BD">
    <w:name w:val="EEB0372B574049E7859475BF629196BD"/>
  </w:style>
  <w:style w:type="paragraph" w:customStyle="1" w:styleId="D68E8AE7B34349C9B8AE30BA70C078F7">
    <w:name w:val="D68E8AE7B34349C9B8AE30BA70C078F7"/>
  </w:style>
  <w:style w:type="paragraph" w:customStyle="1" w:styleId="D78A9A6D941E4ED195CA5FB8CF81751F">
    <w:name w:val="D78A9A6D941E4ED195CA5FB8CF81751F"/>
  </w:style>
  <w:style w:type="paragraph" w:customStyle="1" w:styleId="249444D84CE34536B5876CA4619831FE">
    <w:name w:val="249444D84CE34536B5876CA4619831FE"/>
  </w:style>
  <w:style w:type="paragraph" w:customStyle="1" w:styleId="F8401F3BEE3B41879ACE172393453A14">
    <w:name w:val="F8401F3BEE3B41879ACE172393453A14"/>
  </w:style>
  <w:style w:type="paragraph" w:customStyle="1" w:styleId="3AE8E668623B4028B03085D2930F4A45">
    <w:name w:val="3AE8E668623B4028B03085D2930F4A45"/>
  </w:style>
  <w:style w:type="paragraph" w:customStyle="1" w:styleId="4767B7524A6149A694E447D13A58B451">
    <w:name w:val="4767B7524A6149A694E447D13A58B451"/>
  </w:style>
  <w:style w:type="paragraph" w:customStyle="1" w:styleId="F1A19C8A502C426DBBF37CF4C6C35DB7">
    <w:name w:val="F1A19C8A502C426DBBF37CF4C6C35DB7"/>
  </w:style>
  <w:style w:type="paragraph" w:customStyle="1" w:styleId="0ECA02C8F4ED4B4D91FAB5408F7EA43F">
    <w:name w:val="0ECA02C8F4ED4B4D91FAB5408F7EA43F"/>
  </w:style>
  <w:style w:type="paragraph" w:customStyle="1" w:styleId="5FE9ADD651F240BDB94C973BDA3CD903">
    <w:name w:val="5FE9ADD651F240BDB94C973BDA3CD903"/>
  </w:style>
  <w:style w:type="paragraph" w:customStyle="1" w:styleId="8EEC1CD420024AFC9247B636CAAC0182">
    <w:name w:val="8EEC1CD420024AFC9247B636CAAC0182"/>
  </w:style>
  <w:style w:type="paragraph" w:customStyle="1" w:styleId="488EAB5CAF624526825CC8D10B2283AA">
    <w:name w:val="488EAB5CAF624526825CC8D10B2283AA"/>
  </w:style>
  <w:style w:type="paragraph" w:customStyle="1" w:styleId="F9D23AAFEE3142A4AA2E02EB441DE776">
    <w:name w:val="F9D23AAFEE3142A4AA2E02EB441DE776"/>
    <w:rsid w:val="00BA5BEA"/>
  </w:style>
  <w:style w:type="paragraph" w:customStyle="1" w:styleId="624BE0EC96014DDA8E2CBF130E892B64">
    <w:name w:val="624BE0EC96014DDA8E2CBF130E892B64"/>
    <w:rsid w:val="00BA5BEA"/>
  </w:style>
  <w:style w:type="paragraph" w:customStyle="1" w:styleId="39FEE2AAD179428A9E2AC8BF083212DE">
    <w:name w:val="39FEE2AAD179428A9E2AC8BF083212DE"/>
    <w:rsid w:val="00BA5BEA"/>
  </w:style>
  <w:style w:type="paragraph" w:customStyle="1" w:styleId="EAE64B16A65A4F7B92101501345D085C">
    <w:name w:val="EAE64B16A65A4F7B92101501345D085C"/>
    <w:rsid w:val="00BA5BEA"/>
  </w:style>
  <w:style w:type="paragraph" w:customStyle="1" w:styleId="D42B6DE2C2254E15A1EB3FEBFE95A562">
    <w:name w:val="D42B6DE2C2254E15A1EB3FEBFE95A562"/>
    <w:rsid w:val="00BA5BEA"/>
  </w:style>
  <w:style w:type="paragraph" w:customStyle="1" w:styleId="F09CC8DDDF5D47BCB564F37EDCB58FC2">
    <w:name w:val="F09CC8DDDF5D47BCB564F37EDCB58FC2"/>
    <w:rsid w:val="004711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A0BA9-F889-49AE-B39B-683F2A792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398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Faisal Ali</dc:creator>
  <cp:keywords/>
  <cp:lastModifiedBy>Faisal Ali</cp:lastModifiedBy>
  <cp:revision>501</cp:revision>
  <cp:lastPrinted>2019-03-25T16:51:00Z</cp:lastPrinted>
  <dcterms:created xsi:type="dcterms:W3CDTF">2019-01-20T06:43:00Z</dcterms:created>
  <dcterms:modified xsi:type="dcterms:W3CDTF">2020-05-11T18:21:00Z</dcterms:modified>
  <cp:version/>
</cp:coreProperties>
</file>